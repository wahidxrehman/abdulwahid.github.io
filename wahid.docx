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D6B1A7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3E7CA8D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8E4A31" wp14:editId="28C13F1A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F2053E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E526A4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AC2E9CC" w14:textId="6CAFFCBB" w:rsidR="001B2ABD" w:rsidRDefault="00E97EE4" w:rsidP="001B2ABD">
            <w:pPr>
              <w:pStyle w:val="Title"/>
            </w:pPr>
            <w:r>
              <w:t>syed</w:t>
            </w:r>
            <w:r w:rsidR="0066379F">
              <w:t>Abdul wahid</w:t>
            </w:r>
          </w:p>
          <w:p w14:paraId="02901B11" w14:textId="1CBCCFA3" w:rsidR="001B2ABD" w:rsidRDefault="0066379F" w:rsidP="001B2ABD">
            <w:pPr>
              <w:pStyle w:val="Subtitle"/>
            </w:pPr>
            <w:r w:rsidRPr="00E2527D">
              <w:rPr>
                <w:spacing w:val="0"/>
                <w:w w:val="73"/>
              </w:rPr>
              <w:t>Web developmen</w:t>
            </w:r>
            <w:r w:rsidRPr="00E2527D">
              <w:rPr>
                <w:spacing w:val="16"/>
                <w:w w:val="73"/>
              </w:rPr>
              <w:t>t</w:t>
            </w:r>
          </w:p>
        </w:tc>
      </w:tr>
      <w:tr w:rsidR="001B2ABD" w14:paraId="625E4DC0" w14:textId="77777777" w:rsidTr="001B2ABD">
        <w:tc>
          <w:tcPr>
            <w:tcW w:w="3600" w:type="dxa"/>
          </w:tcPr>
          <w:p w14:paraId="40E419E9" w14:textId="254C40E2" w:rsidR="001B2ABD" w:rsidRDefault="001B2ABD" w:rsidP="00036450">
            <w:pPr>
              <w:pStyle w:val="Heading3"/>
              <w:rPr>
                <w:sz w:val="22"/>
                <w:szCs w:val="22"/>
              </w:rPr>
            </w:pPr>
          </w:p>
          <w:p w14:paraId="60D2ED54" w14:textId="7D8D4C20" w:rsidR="00E2527D" w:rsidRDefault="00E2527D" w:rsidP="00E2527D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Highlights</w:t>
            </w:r>
          </w:p>
          <w:p w14:paraId="43B8BC16" w14:textId="77777777" w:rsidR="00E2527D" w:rsidRPr="00E2527D" w:rsidRDefault="00E2527D" w:rsidP="00E2527D"/>
          <w:p w14:paraId="28618702" w14:textId="77777777" w:rsidR="00E03848" w:rsidRPr="00E03848" w:rsidRDefault="00E03848" w:rsidP="00E03848">
            <w:pPr>
              <w:rPr>
                <w:sz w:val="22"/>
              </w:rPr>
            </w:pPr>
            <w:r w:rsidRPr="00E03848">
              <w:rPr>
                <w:sz w:val="22"/>
              </w:rPr>
              <w:t xml:space="preserve">1 Dedicates and hardworking </w:t>
            </w:r>
          </w:p>
          <w:p w14:paraId="4D89BEDA" w14:textId="38E7199A" w:rsidR="00E03848" w:rsidRPr="00E03848" w:rsidRDefault="00E03848" w:rsidP="00E03848">
            <w:pPr>
              <w:rPr>
                <w:sz w:val="22"/>
              </w:rPr>
            </w:pPr>
            <w:r w:rsidRPr="00E03848">
              <w:rPr>
                <w:sz w:val="22"/>
              </w:rPr>
              <w:t>2 Eager to learn and takes responsibly</w:t>
            </w:r>
          </w:p>
          <w:p w14:paraId="1190A0A2" w14:textId="77777777" w:rsidR="00E03848" w:rsidRPr="00E03848" w:rsidRDefault="00E03848" w:rsidP="00E03848">
            <w:pPr>
              <w:rPr>
                <w:sz w:val="22"/>
              </w:rPr>
            </w:pPr>
            <w:r w:rsidRPr="00E03848">
              <w:rPr>
                <w:sz w:val="22"/>
              </w:rPr>
              <w:t xml:space="preserve"> 3 Highly trustworthy, Discreet and ethical. </w:t>
            </w:r>
          </w:p>
          <w:p w14:paraId="66C78960" w14:textId="77777777" w:rsidR="00E03848" w:rsidRPr="00E03848" w:rsidRDefault="00E03848" w:rsidP="00E03848">
            <w:pPr>
              <w:rPr>
                <w:sz w:val="22"/>
              </w:rPr>
            </w:pPr>
            <w:r w:rsidRPr="00E03848">
              <w:rPr>
                <w:sz w:val="22"/>
              </w:rPr>
              <w:t xml:space="preserve">4 Resistance to stress </w:t>
            </w:r>
          </w:p>
          <w:p w14:paraId="1BFCC8AA" w14:textId="746F2411" w:rsidR="00036450" w:rsidRPr="00E03848" w:rsidRDefault="00E03848" w:rsidP="00E03848">
            <w:pPr>
              <w:rPr>
                <w:sz w:val="22"/>
              </w:rPr>
            </w:pPr>
            <w:r w:rsidRPr="00E03848">
              <w:rPr>
                <w:sz w:val="22"/>
              </w:rPr>
              <w:t>5 Good manners</w:t>
            </w:r>
          </w:p>
          <w:p w14:paraId="4BAAF348" w14:textId="77777777" w:rsidR="00036450" w:rsidRPr="00E03848" w:rsidRDefault="00036450" w:rsidP="00036450">
            <w:pPr>
              <w:rPr>
                <w:sz w:val="22"/>
              </w:rPr>
            </w:pPr>
          </w:p>
          <w:sdt>
            <w:sdtPr>
              <w:rPr>
                <w:sz w:val="22"/>
                <w:szCs w:val="22"/>
              </w:rPr>
              <w:id w:val="-1954003311"/>
              <w:placeholder>
                <w:docPart w:val="00A0B878263042F28A05B4E03F0661BC"/>
              </w:placeholder>
              <w:temporary/>
              <w:showingPlcHdr/>
              <w15:appearance w15:val="hidden"/>
            </w:sdtPr>
            <w:sdtContent>
              <w:p w14:paraId="7843DC9B" w14:textId="77777777" w:rsidR="00036450" w:rsidRPr="00E03848" w:rsidRDefault="00CB0055" w:rsidP="00CB0055">
                <w:pPr>
                  <w:pStyle w:val="Heading3"/>
                  <w:rPr>
                    <w:sz w:val="22"/>
                    <w:szCs w:val="22"/>
                  </w:rPr>
                </w:pPr>
                <w:r w:rsidRPr="00E03848">
                  <w:rPr>
                    <w:sz w:val="22"/>
                    <w:szCs w:val="22"/>
                  </w:rPr>
                  <w:t>Contact</w:t>
                </w:r>
              </w:p>
            </w:sdtContent>
          </w:sdt>
          <w:sdt>
            <w:sdtPr>
              <w:rPr>
                <w:sz w:val="22"/>
              </w:rPr>
              <w:id w:val="1111563247"/>
              <w:placeholder>
                <w:docPart w:val="0B128B5D18FA4A44810EF8DA9A08DB2C"/>
              </w:placeholder>
              <w:temporary/>
              <w:showingPlcHdr/>
              <w15:appearance w15:val="hidden"/>
            </w:sdtPr>
            <w:sdtContent>
              <w:p w14:paraId="5E732323" w14:textId="77777777" w:rsidR="004D3011" w:rsidRPr="00E03848" w:rsidRDefault="004D3011" w:rsidP="004D3011">
                <w:pPr>
                  <w:rPr>
                    <w:sz w:val="22"/>
                  </w:rPr>
                </w:pPr>
                <w:r w:rsidRPr="00E03848">
                  <w:rPr>
                    <w:sz w:val="22"/>
                  </w:rPr>
                  <w:t>PHONE:</w:t>
                </w:r>
              </w:p>
            </w:sdtContent>
          </w:sdt>
          <w:p w14:paraId="0217E73C" w14:textId="5B7AC646" w:rsidR="004D3011" w:rsidRPr="00E03848" w:rsidRDefault="00D928DF" w:rsidP="004D3011">
            <w:pPr>
              <w:rPr>
                <w:sz w:val="22"/>
              </w:rPr>
            </w:pPr>
            <w:r w:rsidRPr="00E03848">
              <w:rPr>
                <w:sz w:val="22"/>
              </w:rPr>
              <w:t>03326062227</w:t>
            </w:r>
          </w:p>
          <w:p w14:paraId="6A0EA363" w14:textId="77777777" w:rsidR="004D3011" w:rsidRPr="00E03848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67859272"/>
              <w:placeholder>
                <w:docPart w:val="38F88469D47241D7848FC12FFE61A6EF"/>
              </w:placeholder>
              <w:temporary/>
              <w:showingPlcHdr/>
              <w15:appearance w15:val="hidden"/>
            </w:sdtPr>
            <w:sdtContent>
              <w:p w14:paraId="4E9F0ED1" w14:textId="77777777" w:rsidR="004D3011" w:rsidRDefault="004D3011" w:rsidP="004D3011">
                <w:pPr>
                  <w:rPr>
                    <w:sz w:val="22"/>
                  </w:rPr>
                </w:pPr>
                <w:r w:rsidRPr="00E03848">
                  <w:rPr>
                    <w:sz w:val="22"/>
                  </w:rPr>
                  <w:t>WEBSITE:</w:t>
                </w:r>
              </w:p>
            </w:sdtContent>
          </w:sdt>
          <w:p w14:paraId="3CB5B8E4" w14:textId="77777777" w:rsidR="00E97EE4" w:rsidRDefault="00E97EE4" w:rsidP="004D3011">
            <w:pPr>
              <w:rPr>
                <w:sz w:val="22"/>
              </w:rPr>
            </w:pPr>
          </w:p>
          <w:p w14:paraId="531108C2" w14:textId="2A7D1F14" w:rsidR="00E97EE4" w:rsidRDefault="00E2527D" w:rsidP="004D3011">
            <w:pPr>
              <w:rPr>
                <w:sz w:val="22"/>
              </w:rPr>
            </w:pPr>
            <w:hyperlink r:id="rId9" w:history="1">
              <w:r w:rsidRPr="00AC4AFF">
                <w:rPr>
                  <w:rStyle w:val="Hyperlink"/>
                  <w:sz w:val="22"/>
                </w:rPr>
                <w:t>https://wahidxrehman.github.io/Binhashim.github.io/index.html</w:t>
              </w:r>
            </w:hyperlink>
          </w:p>
          <w:p w14:paraId="3BB5B9B7" w14:textId="77777777" w:rsidR="00E03848" w:rsidRPr="00E03848" w:rsidRDefault="00E03848" w:rsidP="004D3011">
            <w:pPr>
              <w:rPr>
                <w:sz w:val="22"/>
              </w:rPr>
            </w:pPr>
          </w:p>
          <w:p w14:paraId="47085073" w14:textId="3E4F194C" w:rsidR="004D3011" w:rsidRPr="00E03848" w:rsidRDefault="004D3011" w:rsidP="004D3011">
            <w:pPr>
              <w:rPr>
                <w:sz w:val="22"/>
              </w:rPr>
            </w:pPr>
          </w:p>
          <w:p w14:paraId="25033487" w14:textId="77777777" w:rsidR="004D3011" w:rsidRPr="00E03848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C6EF731082B84499A05AD71ABC72BB6E"/>
              </w:placeholder>
              <w:temporary/>
              <w:showingPlcHdr/>
              <w15:appearance w15:val="hidden"/>
            </w:sdtPr>
            <w:sdtContent>
              <w:p w14:paraId="0702F657" w14:textId="77777777" w:rsidR="004D3011" w:rsidRPr="00E03848" w:rsidRDefault="004D3011" w:rsidP="004D3011">
                <w:pPr>
                  <w:rPr>
                    <w:sz w:val="22"/>
                  </w:rPr>
                </w:pPr>
                <w:r w:rsidRPr="00E03848">
                  <w:rPr>
                    <w:sz w:val="22"/>
                  </w:rPr>
                  <w:t>EMAIL:</w:t>
                </w:r>
              </w:p>
            </w:sdtContent>
          </w:sdt>
          <w:p w14:paraId="1F76E4F0" w14:textId="7EE8707A" w:rsidR="00D928DF" w:rsidRPr="00E03848" w:rsidRDefault="00D928DF" w:rsidP="004D3011">
            <w:pPr>
              <w:rPr>
                <w:sz w:val="22"/>
              </w:rPr>
            </w:pPr>
            <w:r w:rsidRPr="00E03848">
              <w:rPr>
                <w:sz w:val="22"/>
              </w:rPr>
              <w:t>Abdulwahid29512@gmail.com</w:t>
            </w:r>
          </w:p>
          <w:p w14:paraId="3C141CF9" w14:textId="11E22690" w:rsidR="00E03848" w:rsidRPr="00E2527D" w:rsidRDefault="00E03848" w:rsidP="00E2527D">
            <w:pPr>
              <w:pStyle w:val="Heading3"/>
              <w:rPr>
                <w:sz w:val="22"/>
                <w:szCs w:val="22"/>
              </w:rPr>
            </w:pPr>
            <w:r w:rsidRPr="00E03848">
              <w:rPr>
                <w:sz w:val="22"/>
                <w:szCs w:val="22"/>
              </w:rPr>
              <w:t>Refrences</w:t>
            </w:r>
          </w:p>
          <w:p w14:paraId="15D00120" w14:textId="4B58E260" w:rsidR="004D3011" w:rsidRPr="00E03848" w:rsidRDefault="00E03848" w:rsidP="004D3011">
            <w:pPr>
              <w:rPr>
                <w:sz w:val="22"/>
              </w:rPr>
            </w:pPr>
            <w:r w:rsidRPr="00E03848">
              <w:rPr>
                <w:sz w:val="22"/>
              </w:rPr>
              <w:t>References Available on request</w:t>
            </w:r>
          </w:p>
          <w:p w14:paraId="2E8A44D9" w14:textId="3795F538" w:rsidR="004D3011" w:rsidRPr="00E03848" w:rsidRDefault="004D3011" w:rsidP="004D3011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097FFF0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93D9DC681A14422A944DF2866ECB528F"/>
              </w:placeholder>
              <w:temporary/>
              <w:showingPlcHdr/>
              <w15:appearance w15:val="hidden"/>
            </w:sdtPr>
            <w:sdtContent>
              <w:p w14:paraId="0E68040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C27E6C0" w14:textId="71768AED" w:rsidR="00BC77E5" w:rsidRDefault="00BC77E5" w:rsidP="00BC77E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Matriculation</w:t>
            </w:r>
          </w:p>
          <w:p w14:paraId="3C566B8D" w14:textId="77777777" w:rsidR="00BC77E5" w:rsidRPr="00BC77E5" w:rsidRDefault="00BC77E5" w:rsidP="00BC77E5"/>
          <w:p w14:paraId="4A70C629" w14:textId="35F6AE35" w:rsidR="00BC77E5" w:rsidRDefault="00BC77E5" w:rsidP="00BC77E5">
            <w:r>
              <w:t>2019-2020</w:t>
            </w:r>
          </w:p>
          <w:p w14:paraId="52E5756E" w14:textId="662B648D" w:rsidR="00BC77E5" w:rsidRDefault="00BC77E5" w:rsidP="00BC77E5">
            <w:r>
              <w:t>From</w:t>
            </w:r>
          </w:p>
          <w:p w14:paraId="107DF37F" w14:textId="60A89EC7" w:rsidR="00BC77E5" w:rsidRDefault="00BC77E5" w:rsidP="00BC77E5">
            <w:r>
              <w:t>Educare Academy Garden</w:t>
            </w:r>
          </w:p>
          <w:p w14:paraId="1CE3E782" w14:textId="77777777" w:rsidR="00BC77E5" w:rsidRDefault="00BC77E5" w:rsidP="00BC77E5"/>
          <w:p w14:paraId="5BA45136" w14:textId="1C911A71" w:rsidR="00BC77E5" w:rsidRDefault="00BC77E5" w:rsidP="00BC77E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 w14:paraId="07A8E9AD" w14:textId="77777777" w:rsidR="00BC77E5" w:rsidRDefault="00BC77E5" w:rsidP="00BC77E5"/>
          <w:p w14:paraId="41A7FCC8" w14:textId="424F563F" w:rsidR="00BC77E5" w:rsidRPr="00BC77E5" w:rsidRDefault="00BC77E5" w:rsidP="00BC77E5">
            <w:r>
              <w:t>DAE 3year Diploma Computer Information Technology</w:t>
            </w:r>
          </w:p>
          <w:p w14:paraId="11F0B080" w14:textId="46E40F2C" w:rsidR="00BC77E5" w:rsidRDefault="00BC77E5" w:rsidP="00BC77E5">
            <w:r>
              <w:t>Present</w:t>
            </w:r>
          </w:p>
          <w:p w14:paraId="789D1F5D" w14:textId="074DEF1B" w:rsidR="00BC77E5" w:rsidRDefault="00BC77E5" w:rsidP="00BC77E5">
            <w:r>
              <w:t>From</w:t>
            </w:r>
          </w:p>
          <w:p w14:paraId="295EA015" w14:textId="79415AAC" w:rsidR="00BC77E5" w:rsidRDefault="00BC77E5" w:rsidP="00BC77E5">
            <w:r>
              <w:t>Vocational Training institute</w:t>
            </w:r>
          </w:p>
          <w:p w14:paraId="1FA9DB3C" w14:textId="77777777" w:rsidR="00BC77E5" w:rsidRDefault="00BC77E5" w:rsidP="00BC77E5"/>
          <w:p w14:paraId="3AC6C476" w14:textId="45E97F53" w:rsidR="00BC77E5" w:rsidRDefault="00BC77E5" w:rsidP="00BC77E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Advance Diploma in Software </w:t>
            </w:r>
            <w:r w:rsidR="00D928DF">
              <w:rPr>
                <w:sz w:val="24"/>
                <w:szCs w:val="24"/>
              </w:rPr>
              <w:t>Engineering</w:t>
            </w:r>
          </w:p>
          <w:p w14:paraId="5DA56179" w14:textId="77777777" w:rsidR="00D928DF" w:rsidRDefault="00D928DF" w:rsidP="00D928DF"/>
          <w:p w14:paraId="0F5DE22E" w14:textId="0D1958B2" w:rsidR="00D928DF" w:rsidRPr="00D928DF" w:rsidRDefault="00D928DF" w:rsidP="00D928DF">
            <w:r>
              <w:t>Present</w:t>
            </w:r>
          </w:p>
          <w:p w14:paraId="00C5E55D" w14:textId="09BBCFC5" w:rsidR="00BC77E5" w:rsidRDefault="00D928DF" w:rsidP="00BC77E5">
            <w:pPr>
              <w:rPr>
                <w:sz w:val="22"/>
              </w:rPr>
            </w:pPr>
            <w:r>
              <w:rPr>
                <w:sz w:val="22"/>
              </w:rPr>
              <w:t>From</w:t>
            </w:r>
          </w:p>
          <w:p w14:paraId="7C5745D4" w14:textId="6BB82098" w:rsidR="00D928DF" w:rsidRDefault="00D928DF" w:rsidP="00BC77E5">
            <w:pPr>
              <w:rPr>
                <w:sz w:val="22"/>
              </w:rPr>
            </w:pPr>
            <w:r>
              <w:rPr>
                <w:sz w:val="22"/>
              </w:rPr>
              <w:t xml:space="preserve">Aptech Computer Education </w:t>
            </w:r>
          </w:p>
          <w:sdt>
            <w:sdtPr>
              <w:id w:val="1001553383"/>
              <w:placeholder>
                <w:docPart w:val="326A6D489FBB4BABBF8F4DB0332041E4"/>
              </w:placeholder>
              <w:temporary/>
              <w:showingPlcHdr/>
              <w15:appearance w15:val="hidden"/>
            </w:sdtPr>
            <w:sdtContent>
              <w:p w14:paraId="327797D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E42E3CA" w14:textId="2617EBF4" w:rsidR="004D3011" w:rsidRDefault="00D928DF" w:rsidP="00036450">
            <w:r>
              <w:t>Fresh</w:t>
            </w:r>
          </w:p>
          <w:sdt>
            <w:sdtPr>
              <w:id w:val="1669594239"/>
              <w:placeholder>
                <w:docPart w:val="AAA86EE0C7354AC4B5DDE6B19E90EBCB"/>
              </w:placeholder>
              <w:temporary/>
              <w:showingPlcHdr/>
              <w15:appearance w15:val="hidden"/>
            </w:sdtPr>
            <w:sdtContent>
              <w:p w14:paraId="372975E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5E501E1" w14:textId="7D85F0AC" w:rsidR="00D928DF" w:rsidRPr="00D928DF" w:rsidRDefault="00D928DF" w:rsidP="004D3011">
            <w:pPr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>Html</w:t>
            </w:r>
          </w:p>
          <w:p w14:paraId="3414783A" w14:textId="77777777" w:rsidR="00D928DF" w:rsidRPr="00D928DF" w:rsidRDefault="00D928DF" w:rsidP="004D3011">
            <w:pPr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>Css</w:t>
            </w:r>
          </w:p>
          <w:p w14:paraId="5EFDE345" w14:textId="77777777" w:rsidR="00D928DF" w:rsidRPr="00D928DF" w:rsidRDefault="00D928DF" w:rsidP="004D3011">
            <w:pPr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 xml:space="preserve">Laravel </w:t>
            </w:r>
          </w:p>
          <w:p w14:paraId="67F669B4" w14:textId="77777777" w:rsidR="00D928DF" w:rsidRPr="00D928DF" w:rsidRDefault="00D928DF" w:rsidP="004D3011">
            <w:pPr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>Wordpress</w:t>
            </w:r>
          </w:p>
          <w:p w14:paraId="1F043B9D" w14:textId="77777777" w:rsidR="00D928DF" w:rsidRPr="00D928DF" w:rsidRDefault="00D928DF" w:rsidP="00D928DF">
            <w:pPr>
              <w:jc w:val="both"/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>Github</w:t>
            </w:r>
          </w:p>
          <w:p w14:paraId="1E804345" w14:textId="77777777" w:rsidR="00D928DF" w:rsidRPr="00D928DF" w:rsidRDefault="00D928DF" w:rsidP="004D3011">
            <w:pPr>
              <w:rPr>
                <w:noProof/>
                <w:color w:val="000000" w:themeColor="text1"/>
                <w:sz w:val="22"/>
              </w:rPr>
            </w:pPr>
            <w:r w:rsidRPr="00D928DF">
              <w:rPr>
                <w:noProof/>
                <w:color w:val="000000" w:themeColor="text1"/>
                <w:sz w:val="22"/>
              </w:rPr>
              <w:t>Figma</w:t>
            </w:r>
          </w:p>
          <w:p w14:paraId="4C9DF21E" w14:textId="1C4C08F1" w:rsidR="00D928DF" w:rsidRPr="00D928DF" w:rsidRDefault="00D928DF" w:rsidP="004D3011">
            <w:pPr>
              <w:rPr>
                <w:noProof/>
                <w:color w:val="000000" w:themeColor="text1"/>
              </w:rPr>
            </w:pPr>
            <w:r w:rsidRPr="00D928DF">
              <w:rPr>
                <w:noProof/>
                <w:color w:val="000000" w:themeColor="text1"/>
                <w:sz w:val="22"/>
              </w:rPr>
              <w:t>Sql</w:t>
            </w:r>
          </w:p>
        </w:tc>
      </w:tr>
      <w:tr w:rsidR="00BC77E5" w14:paraId="782849B3" w14:textId="77777777" w:rsidTr="001B2ABD">
        <w:tc>
          <w:tcPr>
            <w:tcW w:w="3600" w:type="dxa"/>
          </w:tcPr>
          <w:p w14:paraId="2A7D3980" w14:textId="77777777" w:rsidR="00BC77E5" w:rsidRDefault="00BC77E5" w:rsidP="00036450">
            <w:pPr>
              <w:pStyle w:val="Heading3"/>
            </w:pPr>
          </w:p>
        </w:tc>
        <w:tc>
          <w:tcPr>
            <w:tcW w:w="720" w:type="dxa"/>
          </w:tcPr>
          <w:p w14:paraId="2113A451" w14:textId="77777777" w:rsidR="00BC77E5" w:rsidRDefault="00BC77E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936F7A" w14:textId="77777777" w:rsidR="00BC77E5" w:rsidRDefault="00BC77E5" w:rsidP="00036450">
            <w:pPr>
              <w:pStyle w:val="Heading2"/>
            </w:pPr>
          </w:p>
        </w:tc>
      </w:tr>
    </w:tbl>
    <w:p w14:paraId="56D9AB52" w14:textId="77777777" w:rsidR="0006449C" w:rsidRDefault="0006449C" w:rsidP="000C45FF">
      <w:pPr>
        <w:tabs>
          <w:tab w:val="left" w:pos="990"/>
        </w:tabs>
      </w:pPr>
    </w:p>
    <w:sectPr w:rsidR="0006449C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044F" w14:textId="77777777" w:rsidR="00460FCE" w:rsidRDefault="00460FCE" w:rsidP="000C45FF">
      <w:r>
        <w:separator/>
      </w:r>
    </w:p>
  </w:endnote>
  <w:endnote w:type="continuationSeparator" w:id="0">
    <w:p w14:paraId="781F4B36" w14:textId="77777777" w:rsidR="00460FCE" w:rsidRDefault="00460FC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3866" w14:textId="77777777" w:rsidR="00460FCE" w:rsidRDefault="00460FCE" w:rsidP="000C45FF">
      <w:r>
        <w:separator/>
      </w:r>
    </w:p>
  </w:footnote>
  <w:footnote w:type="continuationSeparator" w:id="0">
    <w:p w14:paraId="0096DDCC" w14:textId="77777777" w:rsidR="00460FCE" w:rsidRDefault="00460FC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FC1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12F2DC" wp14:editId="78FBA1D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22"/>
    <w:rsid w:val="00036450"/>
    <w:rsid w:val="0006449C"/>
    <w:rsid w:val="00094499"/>
    <w:rsid w:val="000C45FF"/>
    <w:rsid w:val="000E3FD1"/>
    <w:rsid w:val="00112054"/>
    <w:rsid w:val="0011606C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2671"/>
    <w:rsid w:val="003254B5"/>
    <w:rsid w:val="0037121F"/>
    <w:rsid w:val="003910D8"/>
    <w:rsid w:val="003A6B7D"/>
    <w:rsid w:val="003B06CA"/>
    <w:rsid w:val="004071FC"/>
    <w:rsid w:val="00445947"/>
    <w:rsid w:val="00460FCE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6379F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B0522"/>
    <w:rsid w:val="00A2118D"/>
    <w:rsid w:val="00AD0A50"/>
    <w:rsid w:val="00AD76E2"/>
    <w:rsid w:val="00B20152"/>
    <w:rsid w:val="00B359E4"/>
    <w:rsid w:val="00B57D98"/>
    <w:rsid w:val="00B62000"/>
    <w:rsid w:val="00B70850"/>
    <w:rsid w:val="00BC77E5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928DF"/>
    <w:rsid w:val="00DA1F4D"/>
    <w:rsid w:val="00DD172A"/>
    <w:rsid w:val="00E03848"/>
    <w:rsid w:val="00E2527D"/>
    <w:rsid w:val="00E25A26"/>
    <w:rsid w:val="00E4381A"/>
    <w:rsid w:val="00E55D74"/>
    <w:rsid w:val="00E97EE4"/>
    <w:rsid w:val="00EC36C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BD1D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928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7EE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ahidxrehman.github.io/Binhashim.github.io/index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F5686D5F-D444-400B-B6D3-7FC8E2F92D7C%7d\%7bDD908F08-6A0B-441F-B579-F1D94130135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A0B878263042F28A05B4E03F066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657D9-6DA9-49D9-8D7F-DF6808DDFC5B}"/>
      </w:docPartPr>
      <w:docPartBody>
        <w:p w:rsidR="000C15A6" w:rsidRDefault="00000000">
          <w:pPr>
            <w:pStyle w:val="00A0B878263042F28A05B4E03F0661BC"/>
          </w:pPr>
          <w:r w:rsidRPr="00CB0055">
            <w:t>Contact</w:t>
          </w:r>
        </w:p>
      </w:docPartBody>
    </w:docPart>
    <w:docPart>
      <w:docPartPr>
        <w:name w:val="0B128B5D18FA4A44810EF8DA9A08D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D3659-0E49-43F3-9D50-6F67FA96088D}"/>
      </w:docPartPr>
      <w:docPartBody>
        <w:p w:rsidR="000C15A6" w:rsidRDefault="00000000">
          <w:pPr>
            <w:pStyle w:val="0B128B5D18FA4A44810EF8DA9A08DB2C"/>
          </w:pPr>
          <w:r w:rsidRPr="004D3011">
            <w:t>PHONE:</w:t>
          </w:r>
        </w:p>
      </w:docPartBody>
    </w:docPart>
    <w:docPart>
      <w:docPartPr>
        <w:name w:val="38F88469D47241D7848FC12FFE61A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DAD5D-7E66-4FF1-B0F9-9D7C5EA455CF}"/>
      </w:docPartPr>
      <w:docPartBody>
        <w:p w:rsidR="000C15A6" w:rsidRDefault="00000000">
          <w:pPr>
            <w:pStyle w:val="38F88469D47241D7848FC12FFE61A6EF"/>
          </w:pPr>
          <w:r w:rsidRPr="004D3011">
            <w:t>WEBSITE:</w:t>
          </w:r>
        </w:p>
      </w:docPartBody>
    </w:docPart>
    <w:docPart>
      <w:docPartPr>
        <w:name w:val="C6EF731082B84499A05AD71ABC72B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9CDB-B57C-4F46-AFCA-B5A45C76A659}"/>
      </w:docPartPr>
      <w:docPartBody>
        <w:p w:rsidR="000C15A6" w:rsidRDefault="00000000">
          <w:pPr>
            <w:pStyle w:val="C6EF731082B84499A05AD71ABC72BB6E"/>
          </w:pPr>
          <w:r w:rsidRPr="004D3011">
            <w:t>EMAIL:</w:t>
          </w:r>
        </w:p>
      </w:docPartBody>
    </w:docPart>
    <w:docPart>
      <w:docPartPr>
        <w:name w:val="93D9DC681A14422A944DF2866ECB5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6D5D0-4213-4607-B799-D1A3FF88FD4D}"/>
      </w:docPartPr>
      <w:docPartBody>
        <w:p w:rsidR="000C15A6" w:rsidRDefault="00000000">
          <w:pPr>
            <w:pStyle w:val="93D9DC681A14422A944DF2866ECB528F"/>
          </w:pPr>
          <w:r w:rsidRPr="00036450">
            <w:t>EDUCATION</w:t>
          </w:r>
        </w:p>
      </w:docPartBody>
    </w:docPart>
    <w:docPart>
      <w:docPartPr>
        <w:name w:val="326A6D489FBB4BABBF8F4DB033204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8BE0A-EDA5-4E59-AC4C-4F6CDDDD316F}"/>
      </w:docPartPr>
      <w:docPartBody>
        <w:p w:rsidR="000C15A6" w:rsidRDefault="00000000">
          <w:pPr>
            <w:pStyle w:val="326A6D489FBB4BABBF8F4DB0332041E4"/>
          </w:pPr>
          <w:r w:rsidRPr="00036450">
            <w:t>WORK EXPERIENCE</w:t>
          </w:r>
        </w:p>
      </w:docPartBody>
    </w:docPart>
    <w:docPart>
      <w:docPartPr>
        <w:name w:val="AAA86EE0C7354AC4B5DDE6B19E90E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0C477-D79C-4CC7-A8BD-04A8247DA122}"/>
      </w:docPartPr>
      <w:docPartBody>
        <w:p w:rsidR="000C15A6" w:rsidRDefault="00000000">
          <w:pPr>
            <w:pStyle w:val="AAA86EE0C7354AC4B5DDE6B19E90EBC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23"/>
    <w:rsid w:val="000C15A6"/>
    <w:rsid w:val="001C6F1C"/>
    <w:rsid w:val="0041621D"/>
    <w:rsid w:val="004D39C5"/>
    <w:rsid w:val="005F4F23"/>
    <w:rsid w:val="00EB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A0B878263042F28A05B4E03F0661BC">
    <w:name w:val="00A0B878263042F28A05B4E03F0661BC"/>
  </w:style>
  <w:style w:type="paragraph" w:customStyle="1" w:styleId="0B128B5D18FA4A44810EF8DA9A08DB2C">
    <w:name w:val="0B128B5D18FA4A44810EF8DA9A08DB2C"/>
  </w:style>
  <w:style w:type="paragraph" w:customStyle="1" w:styleId="38F88469D47241D7848FC12FFE61A6EF">
    <w:name w:val="38F88469D47241D7848FC12FFE61A6EF"/>
  </w:style>
  <w:style w:type="paragraph" w:customStyle="1" w:styleId="C6EF731082B84499A05AD71ABC72BB6E">
    <w:name w:val="C6EF731082B84499A05AD71ABC72BB6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3D9DC681A14422A944DF2866ECB528F">
    <w:name w:val="93D9DC681A14422A944DF2866ECB528F"/>
  </w:style>
  <w:style w:type="paragraph" w:customStyle="1" w:styleId="326A6D489FBB4BABBF8F4DB0332041E4">
    <w:name w:val="326A6D489FBB4BABBF8F4DB0332041E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AAA86EE0C7354AC4B5DDE6B19E90EBCB">
    <w:name w:val="AAA86EE0C7354AC4B5DDE6B19E90EBCB"/>
  </w:style>
  <w:style w:type="paragraph" w:customStyle="1" w:styleId="2B35E9534062425EAA417DDDF89104D4">
    <w:name w:val="2B35E9534062425EAA417DDDF89104D4"/>
    <w:rsid w:val="0041621D"/>
  </w:style>
  <w:style w:type="paragraph" w:customStyle="1" w:styleId="A3F81384424F45218B809409DD8B3F95">
    <w:name w:val="A3F81384424F45218B809409DD8B3F95"/>
    <w:rsid w:val="0041621D"/>
  </w:style>
  <w:style w:type="paragraph" w:customStyle="1" w:styleId="3D2DAA222E20467A917A2295F5DCF3B6">
    <w:name w:val="3D2DAA222E20467A917A2295F5DCF3B6"/>
    <w:rsid w:val="00416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CC354-874C-4A23-B9A4-9D5599A1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{DD908F08-6A0B-441F-B579-F1D94130135C}tf00546271_win32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2024-01-13T18:55:00Z</dcterms:created>
  <dcterms:modified xsi:type="dcterms:W3CDTF">2024-01-14T00:39:00Z</dcterms:modified>
</cp:coreProperties>
</file>